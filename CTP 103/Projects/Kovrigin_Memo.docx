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9A7C6" w14:textId="7E0BDE13" w:rsidR="00785540" w:rsidRPr="00C3526E" w:rsidRDefault="00785540" w:rsidP="005E3C41"/>
    <w:sdt>
      <w:sdtPr>
        <w:alias w:val="Memo title:"/>
        <w:tag w:val="Memo tilte:"/>
        <w:id w:val="-164170097"/>
        <w:placeholder>
          <w:docPart w:val="758C0855D8E944688F4AA76DA5E4F458"/>
        </w:placeholder>
        <w:temporary/>
        <w:showingPlcHdr/>
        <w15:appearance w15:val="hidden"/>
      </w:sdtPr>
      <w:sdtEndPr/>
      <w:sdtContent>
        <w:p w14:paraId="2E2619EB" w14:textId="77777777" w:rsidR="00785540" w:rsidRDefault="00785540" w:rsidP="00785540">
          <w:pPr>
            <w:pStyle w:val="Title"/>
          </w:pPr>
          <w:r>
            <w:t>Memo</w:t>
          </w:r>
        </w:p>
      </w:sdtContent>
    </w:sdt>
    <w:tbl>
      <w:tblPr>
        <w:tblStyle w:val="Memotable"/>
        <w:tblW w:w="5000" w:type="pct"/>
        <w:tblLayout w:type="fixed"/>
        <w:tblCellMar>
          <w:left w:w="0" w:type="dxa"/>
          <w:right w:w="0" w:type="dxa"/>
        </w:tblCellMar>
        <w:tblLook w:val="04A0" w:firstRow="1" w:lastRow="0" w:firstColumn="1" w:lastColumn="0" w:noHBand="0" w:noVBand="1"/>
        <w:tblDescription w:val="Memo header fields"/>
      </w:tblPr>
      <w:tblGrid>
        <w:gridCol w:w="1232"/>
        <w:gridCol w:w="8128"/>
      </w:tblGrid>
      <w:tr w:rsidR="00785540" w14:paraId="1379899B" w14:textId="77777777" w:rsidTr="005E3C41">
        <w:sdt>
          <w:sdtPr>
            <w:alias w:val="To:"/>
            <w:tag w:val="To:"/>
            <w:id w:val="1015413264"/>
            <w:placeholder>
              <w:docPart w:val="7D785A80827445C6AF81347B6A201EF3"/>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06BD0EB0" w14:textId="77777777" w:rsidR="00785540" w:rsidRPr="006F57FD" w:rsidRDefault="00785540" w:rsidP="0061769E">
                <w:pPr>
                  <w:pStyle w:val="Heading1"/>
                  <w:contextualSpacing w:val="0"/>
                  <w:outlineLvl w:val="0"/>
                </w:pPr>
                <w:r w:rsidRPr="006F57FD">
                  <w:t>To:</w:t>
                </w:r>
              </w:p>
            </w:tc>
          </w:sdtContent>
        </w:sdt>
        <w:tc>
          <w:tcPr>
            <w:tcW w:w="8128" w:type="dxa"/>
          </w:tcPr>
          <w:p w14:paraId="1DE91FE6" w14:textId="2C0442A1" w:rsidR="00785540" w:rsidRPr="00FB2B58" w:rsidRDefault="005E3C41"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Randy Singh</w:t>
            </w:r>
          </w:p>
        </w:tc>
      </w:tr>
      <w:tr w:rsidR="00785540" w14:paraId="63CDEC5F" w14:textId="77777777" w:rsidTr="005E3C41">
        <w:sdt>
          <w:sdtPr>
            <w:alias w:val="From:"/>
            <w:tag w:val="From:"/>
            <w:id w:val="21141888"/>
            <w:placeholder>
              <w:docPart w:val="E44E06D9C5B2477AB9EEE3EA59D35EE1"/>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38A0CAFD" w14:textId="77777777" w:rsidR="00785540" w:rsidRPr="006F57FD" w:rsidRDefault="00785540" w:rsidP="0061769E">
                <w:pPr>
                  <w:pStyle w:val="Heading1"/>
                  <w:contextualSpacing w:val="0"/>
                  <w:outlineLvl w:val="0"/>
                </w:pPr>
                <w:r w:rsidRPr="006F57FD">
                  <w:t>From:</w:t>
                </w:r>
              </w:p>
            </w:tc>
          </w:sdtContent>
        </w:sdt>
        <w:tc>
          <w:tcPr>
            <w:tcW w:w="8128" w:type="dxa"/>
          </w:tcPr>
          <w:p w14:paraId="0B9810EC" w14:textId="05D84C75" w:rsidR="00EB38E6" w:rsidRPr="00FB2B58" w:rsidRDefault="005E3C41"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 xml:space="preserve">Julia Kovrigin Student </w:t>
            </w:r>
          </w:p>
        </w:tc>
      </w:tr>
      <w:tr w:rsidR="00785540" w14:paraId="52EAC7D4" w14:textId="77777777" w:rsidTr="005E3C41">
        <w:sdt>
          <w:sdtPr>
            <w:alias w:val="Date:"/>
            <w:tag w:val="Date:"/>
            <w:id w:val="-2052519928"/>
            <w:placeholder>
              <w:docPart w:val="935C0FF4817D49E1B08575B75CB58239"/>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1E68FF95" w14:textId="77777777" w:rsidR="00785540" w:rsidRPr="006F57FD" w:rsidRDefault="00785540" w:rsidP="0061769E">
                <w:pPr>
                  <w:pStyle w:val="Heading1"/>
                  <w:contextualSpacing w:val="0"/>
                  <w:outlineLvl w:val="0"/>
                </w:pPr>
                <w:r w:rsidRPr="006F57FD">
                  <w:t>Date:</w:t>
                </w:r>
              </w:p>
            </w:tc>
          </w:sdtContent>
        </w:sdt>
        <w:tc>
          <w:tcPr>
            <w:tcW w:w="8128" w:type="dxa"/>
          </w:tcPr>
          <w:p w14:paraId="3D21C0B6" w14:textId="29ED30E2" w:rsidR="00785540" w:rsidRPr="00FB2B58" w:rsidRDefault="005E3C41"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October 16, 2018</w:t>
            </w:r>
          </w:p>
        </w:tc>
      </w:tr>
      <w:tr w:rsidR="00785540" w14:paraId="60AD2218" w14:textId="77777777" w:rsidTr="005E3C41">
        <w:sdt>
          <w:sdtPr>
            <w:alias w:val="Re:"/>
            <w:tag w:val="Re:"/>
            <w:id w:val="-1435443775"/>
            <w:placeholder>
              <w:docPart w:val="EAE42EB787F54B40BAC8E91B18227529"/>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Mar>
                  <w:left w:w="0" w:type="dxa"/>
                  <w:bottom w:w="288" w:type="dxa"/>
                  <w:right w:w="0" w:type="dxa"/>
                </w:tcMar>
              </w:tcPr>
              <w:p w14:paraId="1400F552" w14:textId="77777777" w:rsidR="00785540" w:rsidRPr="006F57FD" w:rsidRDefault="00785540" w:rsidP="0061769E">
                <w:pPr>
                  <w:pStyle w:val="Heading1"/>
                  <w:contextualSpacing w:val="0"/>
                  <w:outlineLvl w:val="0"/>
                </w:pPr>
                <w:r w:rsidRPr="006F57FD">
                  <w:t>Re:</w:t>
                </w:r>
              </w:p>
            </w:tc>
          </w:sdtContent>
        </w:sdt>
        <w:tc>
          <w:tcPr>
            <w:tcW w:w="8128" w:type="dxa"/>
            <w:tcMar>
              <w:left w:w="0" w:type="dxa"/>
              <w:bottom w:w="288" w:type="dxa"/>
              <w:right w:w="0" w:type="dxa"/>
            </w:tcMar>
          </w:tcPr>
          <w:p w14:paraId="03D01473" w14:textId="79C6CDD2" w:rsidR="00785540" w:rsidRPr="00FB2B58" w:rsidRDefault="005E3C41"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 xml:space="preserve">College Search &amp; Research Topics </w:t>
            </w:r>
          </w:p>
        </w:tc>
      </w:tr>
    </w:tbl>
    <w:p w14:paraId="7019A656" w14:textId="79B9A428" w:rsidR="00933B8F" w:rsidRDefault="00502323" w:rsidP="00502323">
      <w:r>
        <w:t xml:space="preserve">The purpose of this memo is to </w:t>
      </w:r>
      <w:r w:rsidR="001C2EB6">
        <w:t xml:space="preserve">demonstrate </w:t>
      </w:r>
      <w:r w:rsidR="00D74941">
        <w:t xml:space="preserve">what </w:t>
      </w:r>
      <w:r w:rsidR="001C2EB6">
        <w:t xml:space="preserve">factors </w:t>
      </w:r>
      <w:r w:rsidR="00D74941">
        <w:t>should be taken into co</w:t>
      </w:r>
      <w:r w:rsidR="007E0AC0">
        <w:t xml:space="preserve">nsideration when selecting a college. </w:t>
      </w:r>
      <w:r w:rsidR="001C2EB6">
        <w:t>I</w:t>
      </w:r>
      <w:r w:rsidR="007E0AC0">
        <w:t xml:space="preserve"> focused on </w:t>
      </w:r>
      <w:r w:rsidR="001C2EB6">
        <w:t xml:space="preserve">the factors of </w:t>
      </w:r>
      <w:r w:rsidR="007E0AC0">
        <w:t xml:space="preserve">location and </w:t>
      </w:r>
      <w:r w:rsidR="001C2EB6">
        <w:t>field of study</w:t>
      </w:r>
      <w:r w:rsidR="00C14037">
        <w:t xml:space="preserve">, as the factors that are the most important to me. </w:t>
      </w:r>
    </w:p>
    <w:p w14:paraId="359F09BC" w14:textId="68DE9034" w:rsidR="00545E8B" w:rsidRDefault="00545E8B" w:rsidP="00545E8B">
      <w:pPr>
        <w:rPr>
          <w:b/>
        </w:rPr>
      </w:pPr>
      <w:r w:rsidRPr="00545E8B">
        <w:rPr>
          <w:b/>
        </w:rPr>
        <w:t>Choosing a college</w:t>
      </w:r>
    </w:p>
    <w:p w14:paraId="3D4F195F" w14:textId="49274073" w:rsidR="00520C71" w:rsidRDefault="00520C71" w:rsidP="00545E8B">
      <w:r>
        <w:t xml:space="preserve">When choosing a college </w:t>
      </w:r>
      <w:r w:rsidR="00497151">
        <w:t xml:space="preserve">there is a lot to take into consideration. After reading </w:t>
      </w:r>
      <w:r w:rsidR="001C2EB6">
        <w:t>numerous</w:t>
      </w:r>
      <w:r w:rsidR="00497151">
        <w:t xml:space="preserve"> articles </w:t>
      </w:r>
      <w:r w:rsidR="001C2EB6">
        <w:t xml:space="preserve">focused on </w:t>
      </w:r>
      <w:r w:rsidR="00497151">
        <w:t xml:space="preserve">the </w:t>
      </w:r>
      <w:r w:rsidR="001C2EB6">
        <w:t>“</w:t>
      </w:r>
      <w:r w:rsidR="007279E7">
        <w:t>D</w:t>
      </w:r>
      <w:r w:rsidR="00497151">
        <w:t xml:space="preserve">os and </w:t>
      </w:r>
      <w:r w:rsidR="007279E7">
        <w:t>D</w:t>
      </w:r>
      <w:r w:rsidR="001C2EB6">
        <w:t>on</w:t>
      </w:r>
      <w:r w:rsidR="007279E7">
        <w:t>’</w:t>
      </w:r>
      <w:r w:rsidR="001C2EB6">
        <w:t>t</w:t>
      </w:r>
      <w:r w:rsidR="00497151">
        <w:t>s</w:t>
      </w:r>
      <w:r w:rsidR="001C2EB6">
        <w:t>”</w:t>
      </w:r>
      <w:r w:rsidR="00497151">
        <w:t xml:space="preserve"> of </w:t>
      </w:r>
      <w:r w:rsidR="007279E7">
        <w:t>selecting an institution</w:t>
      </w:r>
      <w:r w:rsidR="00497151">
        <w:t xml:space="preserve">, I have narrowed down </w:t>
      </w:r>
      <w:r w:rsidR="007279E7">
        <w:t xml:space="preserve">my criteria </w:t>
      </w:r>
      <w:r w:rsidR="00497151">
        <w:t xml:space="preserve">to </w:t>
      </w:r>
      <w:r w:rsidR="007279E7">
        <w:t xml:space="preserve">the </w:t>
      </w:r>
      <w:r w:rsidR="00497151">
        <w:t xml:space="preserve">four factors most </w:t>
      </w:r>
      <w:r w:rsidR="00C14037">
        <w:t>often sited in the article I read;</w:t>
      </w:r>
      <w:r w:rsidR="00497151">
        <w:t xml:space="preserve"> Location, </w:t>
      </w:r>
      <w:r w:rsidR="00616514">
        <w:t>Major</w:t>
      </w:r>
      <w:r w:rsidR="00497151">
        <w:t xml:space="preserve">, Students and Size. </w:t>
      </w:r>
    </w:p>
    <w:p w14:paraId="0195F6FF" w14:textId="0AE4BB47" w:rsidR="00616514" w:rsidRPr="00520C71" w:rsidRDefault="00497151" w:rsidP="00545E8B">
      <w:r>
        <w:t xml:space="preserve">Location is very important to consider because </w:t>
      </w:r>
      <w:r w:rsidR="007279E7">
        <w:t>potential students</w:t>
      </w:r>
      <w:r>
        <w:t xml:space="preserve"> will be spending the next few years of </w:t>
      </w:r>
      <w:r w:rsidR="007279E7">
        <w:t>their</w:t>
      </w:r>
      <w:r>
        <w:t xml:space="preserve"> life at </w:t>
      </w:r>
      <w:r w:rsidR="007279E7">
        <w:t>t</w:t>
      </w:r>
      <w:r>
        <w:t xml:space="preserve">his location. </w:t>
      </w:r>
      <w:r w:rsidR="007279E7">
        <w:t>W</w:t>
      </w:r>
      <w:r w:rsidR="00616514">
        <w:t>eather</w:t>
      </w:r>
      <w:r w:rsidR="007279E7">
        <w:t xml:space="preserve"> is an important sub-factor to consider that ties in with location</w:t>
      </w:r>
      <w:r w:rsidR="00616514">
        <w:t>, do</w:t>
      </w:r>
      <w:r>
        <w:t xml:space="preserve"> you like the cold</w:t>
      </w:r>
      <w:r w:rsidR="00616514">
        <w:t>, hot or changing seasons</w:t>
      </w:r>
      <w:r>
        <w:t>? How far away is this from your home</w:t>
      </w:r>
      <w:r w:rsidR="007279E7">
        <w:t>?</w:t>
      </w:r>
      <w:r>
        <w:t xml:space="preserve"> Would you prefer an urban</w:t>
      </w:r>
      <w:r w:rsidR="00616514">
        <w:t>(city)</w:t>
      </w:r>
      <w:r>
        <w:t xml:space="preserve"> are or more secluded</w:t>
      </w:r>
      <w:r w:rsidR="00616514">
        <w:t xml:space="preserve"> (small town)</w:t>
      </w:r>
      <w:r w:rsidR="007279E7">
        <w:t xml:space="preserve"> setting</w:t>
      </w:r>
      <w:r>
        <w:t xml:space="preserve">?  </w:t>
      </w:r>
      <w:r w:rsidR="00616514">
        <w:t>Major is another factor that plays a big role. When you know what you want to study</w:t>
      </w:r>
      <w:r w:rsidR="007279E7">
        <w:t>,</w:t>
      </w:r>
      <w:r w:rsidR="00616514">
        <w:t xml:space="preserve"> it is important to do </w:t>
      </w:r>
      <w:r w:rsidR="007279E7">
        <w:t xml:space="preserve">the necessary </w:t>
      </w:r>
      <w:r w:rsidR="00616514">
        <w:t xml:space="preserve">research </w:t>
      </w:r>
      <w:r w:rsidR="007279E7">
        <w:t xml:space="preserve">to identify </w:t>
      </w:r>
      <w:r w:rsidR="00616514">
        <w:t>programs</w:t>
      </w:r>
      <w:r w:rsidR="007279E7">
        <w:t>,</w:t>
      </w:r>
      <w:r w:rsidR="00616514">
        <w:t xml:space="preserve"> and schools that are prevalent</w:t>
      </w:r>
      <w:r w:rsidR="007279E7">
        <w:t xml:space="preserve"> in that field. This will ensure that the school has the necessary </w:t>
      </w:r>
      <w:r w:rsidR="00616514">
        <w:t xml:space="preserve">resources and tools </w:t>
      </w:r>
      <w:r w:rsidR="007279E7">
        <w:t xml:space="preserve">to </w:t>
      </w:r>
      <w:r w:rsidR="00BC5EB6">
        <w:t>provide</w:t>
      </w:r>
      <w:r w:rsidR="007279E7">
        <w:t xml:space="preserve"> </w:t>
      </w:r>
      <w:r w:rsidR="00616514">
        <w:t>the best education in that major. The student body is very important to consider</w:t>
      </w:r>
      <w:r w:rsidR="00BC5EB6">
        <w:t>,</w:t>
      </w:r>
      <w:r w:rsidR="00616514">
        <w:t xml:space="preserve"> </w:t>
      </w:r>
      <w:r w:rsidR="00BC5EB6">
        <w:t>your</w:t>
      </w:r>
      <w:r w:rsidR="00616514">
        <w:t xml:space="preserve"> </w:t>
      </w:r>
      <w:r w:rsidR="00BC5EB6">
        <w:t xml:space="preserve">peers </w:t>
      </w:r>
      <w:r w:rsidR="00616514">
        <w:t xml:space="preserve">are going to be the </w:t>
      </w:r>
      <w:r w:rsidR="00BC5EB6">
        <w:t>ones that will aid in learning</w:t>
      </w:r>
      <w:r w:rsidR="00616514">
        <w:t xml:space="preserve">. These will be your future lab partners, friends and possible roommates.  The </w:t>
      </w:r>
      <w:r w:rsidR="00BC5EB6">
        <w:t>final</w:t>
      </w:r>
      <w:r w:rsidR="00616514">
        <w:t xml:space="preserve"> thing to consider is the </w:t>
      </w:r>
      <w:r w:rsidR="00F711CB">
        <w:t>s</w:t>
      </w:r>
      <w:r w:rsidR="00BC5EB6">
        <w:t>ize</w:t>
      </w:r>
      <w:r w:rsidR="00616514">
        <w:t xml:space="preserve"> of the school. This is important to note because of</w:t>
      </w:r>
      <w:r w:rsidR="00BC5EB6">
        <w:t xml:space="preserve"> the</w:t>
      </w:r>
      <w:r w:rsidR="00616514">
        <w:t xml:space="preserve"> student </w:t>
      </w:r>
      <w:r w:rsidR="00BC5EB6">
        <w:t xml:space="preserve">to </w:t>
      </w:r>
      <w:r w:rsidR="00616514">
        <w:t xml:space="preserve">faculty ratio, </w:t>
      </w:r>
      <w:r w:rsidR="00BC5EB6">
        <w:t>which</w:t>
      </w:r>
      <w:r w:rsidR="00616514">
        <w:t xml:space="preserve"> will impact the class size. Do you want to have a close relationship with your professor</w:t>
      </w:r>
      <w:r w:rsidR="00BC5EB6">
        <w:t>,</w:t>
      </w:r>
      <w:r w:rsidR="00616514">
        <w:t xml:space="preserve"> and see familiar faces when walking around campus?</w:t>
      </w:r>
    </w:p>
    <w:p w14:paraId="27D749E3" w14:textId="1DB81E9D" w:rsidR="00545E8B" w:rsidRDefault="0069608D" w:rsidP="00502323">
      <w:pPr>
        <w:rPr>
          <w:b/>
        </w:rPr>
      </w:pPr>
      <w:r>
        <w:rPr>
          <w:b/>
        </w:rPr>
        <w:t xml:space="preserve">Top Colleges </w:t>
      </w:r>
    </w:p>
    <w:p w14:paraId="3B7B2D53" w14:textId="29AF6EE9" w:rsidR="0069608D" w:rsidRDefault="00A2414F" w:rsidP="00502323">
      <w:r>
        <w:t>After conducting my research</w:t>
      </w:r>
      <w:r w:rsidR="00BC5EB6">
        <w:t>, I chose two schools</w:t>
      </w:r>
      <w:r w:rsidR="002E7FF8">
        <w:t xml:space="preserve"> that I would like to transfer to</w:t>
      </w:r>
      <w:r w:rsidR="00BC5EB6">
        <w:t xml:space="preserve">. The major determining </w:t>
      </w:r>
      <w:r w:rsidR="002E7FF8">
        <w:t xml:space="preserve">factors </w:t>
      </w:r>
      <w:r w:rsidR="00BC5EB6">
        <w:t xml:space="preserve">that I took </w:t>
      </w:r>
      <w:r w:rsidR="002E7FF8">
        <w:t>into consideration</w:t>
      </w:r>
      <w:r w:rsidR="00BC5EB6">
        <w:t xml:space="preserve"> were</w:t>
      </w:r>
      <w:r w:rsidR="002E7FF8">
        <w:t xml:space="preserve"> </w:t>
      </w:r>
      <w:r w:rsidR="00F711CB">
        <w:t>m</w:t>
      </w:r>
      <w:r w:rsidR="002E7FF8">
        <w:t>ajor and location. The major was a very important factor</w:t>
      </w:r>
      <w:r w:rsidR="00BC5EB6">
        <w:t>,</w:t>
      </w:r>
      <w:r w:rsidR="002E7FF8">
        <w:t xml:space="preserve"> I wanted to choose a school that had a very good computer science program. </w:t>
      </w:r>
      <w:r w:rsidR="002E7FF8">
        <w:lastRenderedPageBreak/>
        <w:t xml:space="preserve">The location was </w:t>
      </w:r>
      <w:r w:rsidR="00BC5EB6">
        <w:t xml:space="preserve">just as </w:t>
      </w:r>
      <w:r w:rsidR="002E7FF8">
        <w:t>important to me</w:t>
      </w:r>
      <w:r w:rsidR="00BC5EB6">
        <w:t>,</w:t>
      </w:r>
      <w:r w:rsidR="002E7FF8">
        <w:t xml:space="preserve"> since I’m an older student (35) who is married and ha</w:t>
      </w:r>
      <w:r w:rsidR="00BC5EB6">
        <w:t>s</w:t>
      </w:r>
      <w:r w:rsidR="002E7FF8">
        <w:t xml:space="preserve"> family responsibilities. </w:t>
      </w:r>
      <w:r w:rsidR="00BC5EB6">
        <w:t>The commuting distance would be limited</w:t>
      </w:r>
      <w:r w:rsidR="00C14037">
        <w:t>,</w:t>
      </w:r>
      <w:r w:rsidR="00BC5EB6">
        <w:t xml:space="preserve"> </w:t>
      </w:r>
      <w:r w:rsidR="00C14037">
        <w:t>to</w:t>
      </w:r>
      <w:r w:rsidR="00BC5EB6">
        <w:t xml:space="preserve"> not create additional stress on my family life </w:t>
      </w:r>
      <w:r w:rsidR="00C14037">
        <w:t xml:space="preserve">while </w:t>
      </w:r>
      <w:r w:rsidR="00F711CB">
        <w:t>attending school</w:t>
      </w:r>
      <w:r w:rsidR="00C14037">
        <w:t>.</w:t>
      </w:r>
    </w:p>
    <w:p w14:paraId="57A3D1D9" w14:textId="175F66DE" w:rsidR="002E7FF8" w:rsidRDefault="002E7FF8" w:rsidP="00502323">
      <w:r>
        <w:t xml:space="preserve">When analyzing my </w:t>
      </w:r>
      <w:r w:rsidR="00253E5F">
        <w:t>research,</w:t>
      </w:r>
      <w:r>
        <w:t xml:space="preserve"> I compared </w:t>
      </w:r>
      <w:r w:rsidR="00C14037">
        <w:t xml:space="preserve">the </w:t>
      </w:r>
      <w:r>
        <w:t xml:space="preserve">cost of tuition and discovered that attending </w:t>
      </w:r>
      <w:r w:rsidR="00F711CB">
        <w:t>Anne Arundel Community College</w:t>
      </w:r>
      <w:r>
        <w:t xml:space="preserve"> for the first two years and transferring to </w:t>
      </w:r>
      <w:r w:rsidR="00C14037">
        <w:t>a</w:t>
      </w:r>
      <w:r>
        <w:t xml:space="preserve"> </w:t>
      </w:r>
      <w:r w:rsidR="00C14037">
        <w:t>four-year</w:t>
      </w:r>
      <w:r>
        <w:t xml:space="preserve"> college r</w:t>
      </w:r>
      <w:r w:rsidR="00C14037">
        <w:t>esults in</w:t>
      </w:r>
      <w:r>
        <w:t xml:space="preserve"> significant </w:t>
      </w:r>
      <w:r w:rsidR="00253E5F">
        <w:t>savings</w:t>
      </w:r>
      <w:r>
        <w:t xml:space="preserve">. The two schools I have </w:t>
      </w:r>
      <w:r w:rsidR="00253E5F">
        <w:t>chosen from my research are</w:t>
      </w:r>
      <w:r>
        <w:t xml:space="preserve"> </w:t>
      </w:r>
      <w:r w:rsidR="00F711CB">
        <w:t xml:space="preserve">the </w:t>
      </w:r>
      <w:r>
        <w:t xml:space="preserve">University of Maryland College </w:t>
      </w:r>
      <w:r w:rsidR="00253E5F">
        <w:t>P</w:t>
      </w:r>
      <w:r>
        <w:t>ark</w:t>
      </w:r>
      <w:r w:rsidR="00C14037">
        <w:t xml:space="preserve"> (UMD)</w:t>
      </w:r>
      <w:r>
        <w:t xml:space="preserve"> and </w:t>
      </w:r>
      <w:r w:rsidR="00C14037">
        <w:t xml:space="preserve">the </w:t>
      </w:r>
      <w:r>
        <w:t xml:space="preserve">University of Maryland Baltimore </w:t>
      </w:r>
      <w:r w:rsidR="00253E5F">
        <w:t>County</w:t>
      </w:r>
      <w:r w:rsidR="00C14037">
        <w:t xml:space="preserve"> (UMBC)</w:t>
      </w:r>
      <w:r w:rsidR="00253E5F">
        <w:t xml:space="preserve">. </w:t>
      </w:r>
      <w:r w:rsidR="00C14037">
        <w:t>The savings a</w:t>
      </w:r>
      <w:r w:rsidR="00253E5F">
        <w:t xml:space="preserve">s a transfer student to UMD would save $39,000 and </w:t>
      </w:r>
      <w:r w:rsidR="00C14037">
        <w:t xml:space="preserve">$41,000 </w:t>
      </w:r>
      <w:r w:rsidR="00253E5F">
        <w:t>if attending UMBC</w:t>
      </w:r>
      <w:r w:rsidR="00C14037">
        <w:t>.</w:t>
      </w:r>
      <w:r w:rsidR="00253E5F">
        <w:t xml:space="preserve"> Th</w:t>
      </w:r>
      <w:r w:rsidR="00C14037">
        <w:t>ese</w:t>
      </w:r>
      <w:r w:rsidR="00253E5F">
        <w:t xml:space="preserve"> </w:t>
      </w:r>
      <w:r w:rsidR="00C14037">
        <w:t>are</w:t>
      </w:r>
      <w:r w:rsidR="00253E5F">
        <w:t xml:space="preserve"> significant savings</w:t>
      </w:r>
      <w:r w:rsidR="00C14037">
        <w:t xml:space="preserve"> that any aspiring student needs to take advantage of.</w:t>
      </w:r>
    </w:p>
    <w:p w14:paraId="37E99A13" w14:textId="77777777" w:rsidR="00B9219A" w:rsidRDefault="00B9219A" w:rsidP="00B9219A">
      <w:pPr>
        <w:keepNext/>
      </w:pPr>
      <w:r>
        <w:rPr>
          <w:noProof/>
        </w:rPr>
        <w:drawing>
          <wp:inline distT="0" distB="0" distL="0" distR="0" wp14:anchorId="5EF994BC" wp14:editId="1348E7A8">
            <wp:extent cx="5943600" cy="3783330"/>
            <wp:effectExtent l="0" t="0" r="0" b="7620"/>
            <wp:docPr id="1" name="Chart 1">
              <a:extLst xmlns:a="http://schemas.openxmlformats.org/drawingml/2006/main">
                <a:ext uri="{FF2B5EF4-FFF2-40B4-BE49-F238E27FC236}">
                  <a16:creationId xmlns:a16="http://schemas.microsoft.com/office/drawing/2014/main" id="{18D8722E-1E9A-4FD8-B62B-5A24762737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59C533E" w14:textId="5B94F81B" w:rsidR="00B9219A" w:rsidRDefault="00B9219A" w:rsidP="00B9219A">
      <w:pPr>
        <w:pStyle w:val="Caption"/>
        <w:jc w:val="center"/>
      </w:pPr>
      <w:r>
        <w:t xml:space="preserve">Figure </w:t>
      </w:r>
      <w:r w:rsidR="0076239D">
        <w:rPr>
          <w:noProof/>
        </w:rPr>
        <w:fldChar w:fldCharType="begin"/>
      </w:r>
      <w:r w:rsidR="0076239D">
        <w:rPr>
          <w:noProof/>
        </w:rPr>
        <w:instrText xml:space="preserve"> SEQ Figure \* ARABIC </w:instrText>
      </w:r>
      <w:r w:rsidR="0076239D">
        <w:rPr>
          <w:noProof/>
        </w:rPr>
        <w:fldChar w:fldCharType="separate"/>
      </w:r>
      <w:r>
        <w:rPr>
          <w:noProof/>
        </w:rPr>
        <w:t>1</w:t>
      </w:r>
      <w:r w:rsidR="0076239D">
        <w:rPr>
          <w:noProof/>
        </w:rPr>
        <w:fldChar w:fldCharType="end"/>
      </w:r>
      <w:r>
        <w:t>- Data from College Board</w:t>
      </w:r>
    </w:p>
    <w:p w14:paraId="2B568FD8" w14:textId="5E1758DF" w:rsidR="00253E5F" w:rsidRDefault="00253E5F" w:rsidP="00502323">
      <w:pPr>
        <w:rPr>
          <w:b/>
        </w:rPr>
      </w:pPr>
      <w:r>
        <w:rPr>
          <w:b/>
        </w:rPr>
        <w:t>Research Topic</w:t>
      </w:r>
    </w:p>
    <w:p w14:paraId="40B93D4D" w14:textId="294BBABB" w:rsidR="00A038D7" w:rsidRDefault="00A038D7" w:rsidP="00502323">
      <w:r>
        <w:t xml:space="preserve">My last assignment in class got me wondering how the internet has changed the way we learn. That is why I would like to research this topic further. I would like to find out, what are the positive affects and if there are any negative ones. Also, how will it continue to affect the way we learn. Will the future have no books or physical classes? These are the questions I look forward to getting answers to in my research paper. </w:t>
      </w:r>
    </w:p>
    <w:p w14:paraId="13E1CED2" w14:textId="77777777" w:rsidR="009757F7" w:rsidRDefault="008E3BF3" w:rsidP="00502323">
      <w:r>
        <w:t xml:space="preserve">This </w:t>
      </w:r>
      <w:r w:rsidR="006D328E">
        <w:t xml:space="preserve">exercise was instrumental in helping me find the proper approach as I search for future colleges. I am now able to focus on what is important and realistic for me, when selecting a four-year college. I also realized that I made the right decision by attending AACC, the amount of </w:t>
      </w:r>
      <w:r w:rsidR="006D328E">
        <w:lastRenderedPageBreak/>
        <w:t xml:space="preserve">money saved will ensure a better financial start as I commence my new career in Computer Science. </w:t>
      </w:r>
      <w:r w:rsidR="00F30A7C">
        <w:t xml:space="preserve"> </w:t>
      </w:r>
    </w:p>
    <w:p w14:paraId="0AF2F9A6" w14:textId="77777777" w:rsidR="009757F7" w:rsidRDefault="009757F7" w:rsidP="00502323">
      <w:pPr>
        <w:rPr>
          <w:b/>
        </w:rPr>
      </w:pPr>
      <w:bookmarkStart w:id="0" w:name="_GoBack"/>
      <w:bookmarkEnd w:id="0"/>
    </w:p>
    <w:p w14:paraId="6701CA08" w14:textId="58C7FAF2" w:rsidR="00253E5F" w:rsidRPr="004228D5" w:rsidRDefault="00C05496" w:rsidP="00502323">
      <w:r w:rsidRPr="00C05496">
        <w:rPr>
          <w:b/>
        </w:rPr>
        <w:t xml:space="preserve">References </w:t>
      </w:r>
    </w:p>
    <w:p w14:paraId="419C7B5B" w14:textId="61447858" w:rsidR="002E7FF8" w:rsidRDefault="00E81746" w:rsidP="00502323">
      <w:hyperlink r:id="rId9" w:history="1">
        <w:r w:rsidR="00C05496" w:rsidRPr="00CB1BCC">
          <w:rPr>
            <w:rStyle w:val="Hyperlink"/>
          </w:rPr>
          <w:t>https://www.moneycrashers.com/factors-choose-college/</w:t>
        </w:r>
      </w:hyperlink>
    </w:p>
    <w:p w14:paraId="05F80C46" w14:textId="042C6D19" w:rsidR="00C05496" w:rsidRDefault="00E81746" w:rsidP="00502323">
      <w:hyperlink r:id="rId10" w:anchor="76b9ef3f36b3" w:history="1">
        <w:r w:rsidR="00C05496" w:rsidRPr="00CB1BCC">
          <w:rPr>
            <w:rStyle w:val="Hyperlink"/>
          </w:rPr>
          <w:t>https://www.forbes.com/sites/chadorzel/2016/02/19/four-important-things-to-consider-when-choosing-a-college/#76b9ef3f36b3</w:t>
        </w:r>
      </w:hyperlink>
    </w:p>
    <w:p w14:paraId="744934B4" w14:textId="4C8D8071" w:rsidR="00C05496" w:rsidRDefault="00E81746" w:rsidP="00502323">
      <w:hyperlink r:id="rId11" w:history="1">
        <w:r w:rsidR="00C05496" w:rsidRPr="00CB1BCC">
          <w:rPr>
            <w:rStyle w:val="Hyperlink"/>
          </w:rPr>
          <w:t>https://www.collegebasics.com/planning-for-college/25-common-mistakes-in-choosing-a-college/</w:t>
        </w:r>
      </w:hyperlink>
    </w:p>
    <w:p w14:paraId="507259BC" w14:textId="77777777" w:rsidR="00C05496" w:rsidRPr="0069608D" w:rsidRDefault="00C05496" w:rsidP="00502323"/>
    <w:sectPr w:rsidR="00C05496" w:rsidRPr="0069608D" w:rsidSect="006F57FD">
      <w:footerReference w:type="even" r:id="rId12"/>
      <w:footerReference w:type="default" r:id="rId13"/>
      <w:pgSz w:w="12240" w:h="15840" w:code="1"/>
      <w:pgMar w:top="180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F8604" w14:textId="77777777" w:rsidR="00E81746" w:rsidRDefault="00E81746" w:rsidP="00785540">
      <w:pPr>
        <w:spacing w:before="0"/>
      </w:pPr>
      <w:r>
        <w:separator/>
      </w:r>
    </w:p>
  </w:endnote>
  <w:endnote w:type="continuationSeparator" w:id="0">
    <w:p w14:paraId="5EE0917E" w14:textId="77777777" w:rsidR="00E81746" w:rsidRDefault="00E81746" w:rsidP="0078554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2EBC6" w14:textId="77777777" w:rsidR="00B336C5" w:rsidRDefault="00E05653">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132BACBA" w14:textId="77777777" w:rsidR="00B336C5" w:rsidRDefault="00E81746">
    <w:pPr>
      <w:pStyle w:val="Footer"/>
    </w:pPr>
  </w:p>
  <w:p w14:paraId="0D8E0BFA" w14:textId="77777777" w:rsidR="00B336C5" w:rsidRDefault="00E8174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743C8" w14:textId="77777777" w:rsidR="00B336C5" w:rsidRDefault="00E05653">
    <w:pPr>
      <w:pStyle w:val="Footer"/>
    </w:pPr>
    <w:r>
      <w:fldChar w:fldCharType="begin"/>
    </w:r>
    <w:r>
      <w:instrText xml:space="preserve"> PAGE </w:instrText>
    </w:r>
    <w:r>
      <w:fldChar w:fldCharType="separate"/>
    </w:r>
    <w:r w:rsidR="00933B8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66E07" w14:textId="77777777" w:rsidR="00E81746" w:rsidRDefault="00E81746" w:rsidP="00785540">
      <w:pPr>
        <w:spacing w:before="0"/>
      </w:pPr>
      <w:r>
        <w:separator/>
      </w:r>
    </w:p>
  </w:footnote>
  <w:footnote w:type="continuationSeparator" w:id="0">
    <w:p w14:paraId="5F044E1F" w14:textId="77777777" w:rsidR="00E81746" w:rsidRDefault="00E81746" w:rsidP="0078554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00BE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2C91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803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600C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DE3A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2650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62A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B25D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68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FC4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E3C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47E39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C05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872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90100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C7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AC2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BE76D6E"/>
    <w:multiLevelType w:val="multilevel"/>
    <w:tmpl w:val="9DD0DD5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F730CB5"/>
    <w:multiLevelType w:val="multilevel"/>
    <w:tmpl w:val="5F5836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D837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F1C4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0550FB"/>
    <w:multiLevelType w:val="multilevel"/>
    <w:tmpl w:val="4E46251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98F3528"/>
    <w:multiLevelType w:val="multilevel"/>
    <w:tmpl w:val="ACF4B7D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F104EA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9"/>
  </w:num>
  <w:num w:numId="3">
    <w:abstractNumId w:val="1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4"/>
  </w:num>
  <w:num w:numId="16">
    <w:abstractNumId w:val="22"/>
  </w:num>
  <w:num w:numId="17">
    <w:abstractNumId w:val="21"/>
  </w:num>
  <w:num w:numId="18">
    <w:abstractNumId w:val="16"/>
  </w:num>
  <w:num w:numId="19">
    <w:abstractNumId w:val="18"/>
  </w:num>
  <w:num w:numId="20">
    <w:abstractNumId w:val="10"/>
  </w:num>
  <w:num w:numId="21">
    <w:abstractNumId w:val="12"/>
  </w:num>
  <w:num w:numId="22">
    <w:abstractNumId w:val="11"/>
  </w:num>
  <w:num w:numId="23">
    <w:abstractNumId w:val="1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C41"/>
    <w:rsid w:val="001C2EB6"/>
    <w:rsid w:val="00253E5F"/>
    <w:rsid w:val="00293B83"/>
    <w:rsid w:val="002E7FF8"/>
    <w:rsid w:val="004228D5"/>
    <w:rsid w:val="00497151"/>
    <w:rsid w:val="00502323"/>
    <w:rsid w:val="00517739"/>
    <w:rsid w:val="00520C71"/>
    <w:rsid w:val="00545E8B"/>
    <w:rsid w:val="005E3C41"/>
    <w:rsid w:val="00616514"/>
    <w:rsid w:val="0069608D"/>
    <w:rsid w:val="00697389"/>
    <w:rsid w:val="006A3CE7"/>
    <w:rsid w:val="006D328E"/>
    <w:rsid w:val="006D596A"/>
    <w:rsid w:val="007279E7"/>
    <w:rsid w:val="0076239D"/>
    <w:rsid w:val="00785540"/>
    <w:rsid w:val="007926BA"/>
    <w:rsid w:val="007E0AC0"/>
    <w:rsid w:val="008E3BF3"/>
    <w:rsid w:val="00905CCE"/>
    <w:rsid w:val="00933B8F"/>
    <w:rsid w:val="009757F7"/>
    <w:rsid w:val="00A038D7"/>
    <w:rsid w:val="00A2414F"/>
    <w:rsid w:val="00AA17BB"/>
    <w:rsid w:val="00B9219A"/>
    <w:rsid w:val="00BC5EB6"/>
    <w:rsid w:val="00C05496"/>
    <w:rsid w:val="00C14037"/>
    <w:rsid w:val="00D01FA0"/>
    <w:rsid w:val="00D74941"/>
    <w:rsid w:val="00E05653"/>
    <w:rsid w:val="00E81746"/>
    <w:rsid w:val="00E87284"/>
    <w:rsid w:val="00EB38E6"/>
    <w:rsid w:val="00F07EFB"/>
    <w:rsid w:val="00F30A7C"/>
    <w:rsid w:val="00F711CB"/>
    <w:rsid w:val="00F96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57A16"/>
  <w15:chartTrackingRefBased/>
  <w15:docId w15:val="{7178A458-52A8-49A3-9430-71C2DF6C6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2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38E6"/>
    <w:rPr>
      <w:rFonts w:eastAsiaTheme="minorEastAsia" w:cs="Times New Roman"/>
    </w:rPr>
  </w:style>
  <w:style w:type="paragraph" w:styleId="Heading1">
    <w:name w:val="heading 1"/>
    <w:basedOn w:val="Normal"/>
    <w:link w:val="Heading1Char"/>
    <w:uiPriority w:val="9"/>
    <w:qFormat/>
    <w:rsid w:val="00697389"/>
    <w:pPr>
      <w:keepNext/>
      <w:keepLines/>
      <w:outlineLvl w:val="0"/>
    </w:pPr>
    <w:rPr>
      <w:rFonts w:asciiTheme="majorHAnsi" w:hAnsiTheme="majorHAnsi"/>
      <w:b/>
    </w:rPr>
  </w:style>
  <w:style w:type="paragraph" w:styleId="Heading2">
    <w:name w:val="heading 2"/>
    <w:basedOn w:val="Normal"/>
    <w:next w:val="Normal"/>
    <w:link w:val="Heading2Char"/>
    <w:uiPriority w:val="9"/>
    <w:semiHidden/>
    <w:unhideWhenUsed/>
    <w:qFormat/>
    <w:rsid w:val="006973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73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9738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9738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38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38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38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9738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40"/>
    <w:rPr>
      <w:rFonts w:asciiTheme="majorHAnsi" w:eastAsiaTheme="minorEastAsia" w:hAnsiTheme="majorHAnsi" w:cs="Times New Roman"/>
      <w:b/>
    </w:rPr>
  </w:style>
  <w:style w:type="table" w:customStyle="1" w:styleId="Memotable">
    <w:name w:val="Memo table"/>
    <w:basedOn w:val="TableNormal"/>
    <w:uiPriority w:val="99"/>
    <w:rsid w:val="00785540"/>
    <w:pPr>
      <w:spacing w:before="240"/>
      <w:contextualSpacing/>
    </w:pPr>
    <w:rPr>
      <w:rFonts w:eastAsiaTheme="minorEastAsia" w:cs="Times New Roman"/>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CompanyName">
    <w:name w:val="Company Name"/>
    <w:basedOn w:val="Normal"/>
    <w:uiPriority w:val="1"/>
    <w:qFormat/>
    <w:rsid w:val="00785540"/>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before="0"/>
      <w:ind w:left="5040" w:right="288"/>
      <w:jc w:val="center"/>
    </w:pPr>
    <w:rPr>
      <w:rFonts w:asciiTheme="majorHAnsi" w:hAnsiTheme="majorHAnsi"/>
      <w:color w:val="FFFFFF" w:themeColor="background1"/>
      <w:spacing w:val="-15"/>
      <w:sz w:val="32"/>
    </w:rPr>
  </w:style>
  <w:style w:type="paragraph" w:styleId="Footer">
    <w:name w:val="footer"/>
    <w:basedOn w:val="Normal"/>
    <w:link w:val="FooterChar"/>
    <w:uiPriority w:val="99"/>
    <w:unhideWhenUsed/>
    <w:qFormat/>
    <w:rsid w:val="00E05653"/>
    <w:pPr>
      <w:jc w:val="center"/>
    </w:pPr>
  </w:style>
  <w:style w:type="character" w:customStyle="1" w:styleId="FooterChar">
    <w:name w:val="Footer Char"/>
    <w:basedOn w:val="DefaultParagraphFont"/>
    <w:link w:val="Footer"/>
    <w:uiPriority w:val="99"/>
    <w:rsid w:val="00E05653"/>
    <w:rPr>
      <w:rFonts w:eastAsiaTheme="minorEastAsia" w:cs="Times New Roman"/>
    </w:rPr>
  </w:style>
  <w:style w:type="paragraph" w:styleId="Title">
    <w:name w:val="Title"/>
    <w:basedOn w:val="Normal"/>
    <w:link w:val="TitleChar"/>
    <w:uiPriority w:val="2"/>
    <w:qFormat/>
    <w:rsid w:val="00785540"/>
    <w:pPr>
      <w:keepNext/>
      <w:keepLines/>
      <w:spacing w:before="0" w:after="120"/>
      <w:ind w:left="-720"/>
    </w:pPr>
    <w:rPr>
      <w:rFonts w:asciiTheme="majorHAnsi" w:hAnsiTheme="majorHAnsi"/>
      <w:b/>
      <w:kern w:val="28"/>
      <w:sz w:val="108"/>
    </w:rPr>
  </w:style>
  <w:style w:type="character" w:customStyle="1" w:styleId="TitleChar">
    <w:name w:val="Title Char"/>
    <w:basedOn w:val="DefaultParagraphFont"/>
    <w:link w:val="Title"/>
    <w:uiPriority w:val="2"/>
    <w:rsid w:val="00785540"/>
    <w:rPr>
      <w:rFonts w:asciiTheme="majorHAnsi" w:eastAsiaTheme="minorEastAsia" w:hAnsiTheme="majorHAnsi" w:cs="Times New Roman"/>
      <w:b/>
      <w:kern w:val="28"/>
      <w:sz w:val="108"/>
    </w:rPr>
  </w:style>
  <w:style w:type="paragraph" w:styleId="Header">
    <w:name w:val="header"/>
    <w:basedOn w:val="Normal"/>
    <w:link w:val="HeaderChar"/>
    <w:uiPriority w:val="99"/>
    <w:unhideWhenUsed/>
    <w:rsid w:val="00E05653"/>
  </w:style>
  <w:style w:type="character" w:customStyle="1" w:styleId="HeaderChar">
    <w:name w:val="Header Char"/>
    <w:basedOn w:val="DefaultParagraphFont"/>
    <w:link w:val="Header"/>
    <w:uiPriority w:val="99"/>
    <w:rsid w:val="00E05653"/>
    <w:rPr>
      <w:rFonts w:eastAsiaTheme="minorEastAsia" w:cs="Times New Roman"/>
    </w:rPr>
  </w:style>
  <w:style w:type="paragraph" w:styleId="Subtitle">
    <w:name w:val="Subtitle"/>
    <w:basedOn w:val="Normal"/>
    <w:next w:val="Normal"/>
    <w:link w:val="SubtitleChar"/>
    <w:uiPriority w:val="11"/>
    <w:semiHidden/>
    <w:unhideWhenUsed/>
    <w:qFormat/>
    <w:rsid w:val="00E87284"/>
    <w:pPr>
      <w:numPr>
        <w:ilvl w:val="1"/>
      </w:numPr>
      <w:spacing w:after="160"/>
    </w:pPr>
    <w:rPr>
      <w:rFonts w:cstheme="minorBidi"/>
      <w:color w:val="5A5A5A" w:themeColor="text1" w:themeTint="A5"/>
    </w:rPr>
  </w:style>
  <w:style w:type="character" w:customStyle="1" w:styleId="SubtitleChar">
    <w:name w:val="Subtitle Char"/>
    <w:basedOn w:val="DefaultParagraphFont"/>
    <w:link w:val="Subtitle"/>
    <w:uiPriority w:val="11"/>
    <w:semiHidden/>
    <w:rsid w:val="00E87284"/>
    <w:rPr>
      <w:rFonts w:eastAsiaTheme="minorEastAsia"/>
      <w:color w:val="5A5A5A" w:themeColor="text1" w:themeTint="A5"/>
    </w:rPr>
  </w:style>
  <w:style w:type="character" w:styleId="IntenseEmphasis">
    <w:name w:val="Intense Emphasis"/>
    <w:basedOn w:val="DefaultParagraphFont"/>
    <w:uiPriority w:val="21"/>
    <w:semiHidden/>
    <w:unhideWhenUsed/>
    <w:qFormat/>
    <w:rsid w:val="00E87284"/>
    <w:rPr>
      <w:i/>
      <w:iCs/>
      <w:color w:val="244061" w:themeColor="accent1" w:themeShade="80"/>
    </w:rPr>
  </w:style>
  <w:style w:type="paragraph" w:styleId="IntenseQuote">
    <w:name w:val="Intense Quote"/>
    <w:basedOn w:val="Normal"/>
    <w:next w:val="Normal"/>
    <w:link w:val="IntenseQuoteChar"/>
    <w:uiPriority w:val="30"/>
    <w:semiHidden/>
    <w:unhideWhenUsed/>
    <w:qFormat/>
    <w:rsid w:val="00E87284"/>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E87284"/>
    <w:rPr>
      <w:rFonts w:eastAsiaTheme="minorEastAsia" w:cs="Times New Roman"/>
      <w:i/>
      <w:iCs/>
      <w:color w:val="244061" w:themeColor="accent1" w:themeShade="80"/>
    </w:rPr>
  </w:style>
  <w:style w:type="character" w:styleId="IntenseReference">
    <w:name w:val="Intense Reference"/>
    <w:basedOn w:val="DefaultParagraphFont"/>
    <w:uiPriority w:val="32"/>
    <w:semiHidden/>
    <w:unhideWhenUsed/>
    <w:qFormat/>
    <w:rsid w:val="00E87284"/>
    <w:rPr>
      <w:b/>
      <w:bCs/>
      <w:caps w:val="0"/>
      <w:smallCaps/>
      <w:color w:val="244061" w:themeColor="accent1" w:themeShade="80"/>
      <w:spacing w:val="5"/>
    </w:rPr>
  </w:style>
  <w:style w:type="paragraph" w:styleId="BlockText">
    <w:name w:val="Block Text"/>
    <w:basedOn w:val="Normal"/>
    <w:uiPriority w:val="99"/>
    <w:semiHidden/>
    <w:unhideWhenUsed/>
    <w:rsid w:val="00E87284"/>
    <w:pPr>
      <w:pBdr>
        <w:top w:val="single" w:sz="2" w:space="10" w:color="244061" w:themeColor="accent1" w:themeShade="80" w:shadow="1"/>
        <w:left w:val="single" w:sz="2" w:space="10" w:color="244061" w:themeColor="accent1" w:themeShade="80" w:shadow="1"/>
        <w:bottom w:val="single" w:sz="2" w:space="10" w:color="244061" w:themeColor="accent1" w:themeShade="80" w:shadow="1"/>
        <w:right w:val="single" w:sz="2" w:space="10" w:color="244061" w:themeColor="accent1" w:themeShade="80" w:shadow="1"/>
      </w:pBdr>
      <w:ind w:left="1152" w:right="1152"/>
    </w:pPr>
    <w:rPr>
      <w:rFonts w:cstheme="minorBidi"/>
      <w:i/>
      <w:iCs/>
      <w:color w:val="244061" w:themeColor="accent1" w:themeShade="80"/>
    </w:rPr>
  </w:style>
  <w:style w:type="character" w:styleId="FollowedHyperlink">
    <w:name w:val="FollowedHyperlink"/>
    <w:basedOn w:val="DefaultParagraphFont"/>
    <w:uiPriority w:val="99"/>
    <w:semiHidden/>
    <w:unhideWhenUsed/>
    <w:rsid w:val="00E87284"/>
    <w:rPr>
      <w:color w:val="403152" w:themeColor="accent4" w:themeShade="80"/>
      <w:u w:val="single"/>
    </w:rPr>
  </w:style>
  <w:style w:type="character" w:styleId="Hyperlink">
    <w:name w:val="Hyperlink"/>
    <w:basedOn w:val="DefaultParagraphFont"/>
    <w:uiPriority w:val="99"/>
    <w:unhideWhenUsed/>
    <w:rsid w:val="00E87284"/>
    <w:rPr>
      <w:color w:val="1F497D" w:themeColor="text2"/>
      <w:u w:val="single"/>
    </w:rPr>
  </w:style>
  <w:style w:type="character" w:styleId="Mention">
    <w:name w:val="Mention"/>
    <w:basedOn w:val="DefaultParagraphFont"/>
    <w:uiPriority w:val="99"/>
    <w:semiHidden/>
    <w:unhideWhenUsed/>
    <w:rsid w:val="00E87284"/>
    <w:rPr>
      <w:color w:val="244061" w:themeColor="accent1" w:themeShade="80"/>
      <w:shd w:val="clear" w:color="auto" w:fill="E6E6E6"/>
    </w:rPr>
  </w:style>
  <w:style w:type="character" w:styleId="PlaceholderText">
    <w:name w:val="Placeholder Text"/>
    <w:basedOn w:val="DefaultParagraphFont"/>
    <w:uiPriority w:val="99"/>
    <w:semiHidden/>
    <w:rsid w:val="00E87284"/>
    <w:rPr>
      <w:color w:val="595959" w:themeColor="text1" w:themeTint="A6"/>
    </w:rPr>
  </w:style>
  <w:style w:type="character" w:customStyle="1" w:styleId="Heading8Char">
    <w:name w:val="Heading 8 Char"/>
    <w:basedOn w:val="DefaultParagraphFont"/>
    <w:link w:val="Heading8"/>
    <w:uiPriority w:val="9"/>
    <w:semiHidden/>
    <w:rsid w:val="00697389"/>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97389"/>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unhideWhenUsed/>
    <w:qFormat/>
    <w:rsid w:val="00697389"/>
    <w:pPr>
      <w:spacing w:before="0" w:after="200"/>
    </w:pPr>
    <w:rPr>
      <w:i/>
      <w:iCs/>
      <w:color w:val="1F497D" w:themeColor="text2"/>
      <w:szCs w:val="18"/>
    </w:rPr>
  </w:style>
  <w:style w:type="paragraph" w:styleId="BalloonText">
    <w:name w:val="Balloon Text"/>
    <w:basedOn w:val="Normal"/>
    <w:link w:val="BalloonTextChar"/>
    <w:uiPriority w:val="99"/>
    <w:semiHidden/>
    <w:unhideWhenUsed/>
    <w:rsid w:val="00697389"/>
    <w:pPr>
      <w:spacing w:before="0"/>
    </w:pPr>
    <w:rPr>
      <w:rFonts w:ascii="Segoe UI" w:hAnsi="Segoe UI" w:cs="Segoe UI"/>
      <w:szCs w:val="18"/>
    </w:rPr>
  </w:style>
  <w:style w:type="character" w:customStyle="1" w:styleId="BalloonTextChar">
    <w:name w:val="Balloon Text Char"/>
    <w:basedOn w:val="DefaultParagraphFont"/>
    <w:link w:val="BalloonText"/>
    <w:uiPriority w:val="99"/>
    <w:semiHidden/>
    <w:rsid w:val="00697389"/>
    <w:rPr>
      <w:rFonts w:ascii="Segoe UI" w:eastAsiaTheme="minorEastAsia" w:hAnsi="Segoe UI" w:cs="Segoe UI"/>
      <w:szCs w:val="18"/>
    </w:rPr>
  </w:style>
  <w:style w:type="paragraph" w:styleId="BodyText3">
    <w:name w:val="Body Text 3"/>
    <w:basedOn w:val="Normal"/>
    <w:link w:val="BodyText3Char"/>
    <w:uiPriority w:val="99"/>
    <w:semiHidden/>
    <w:unhideWhenUsed/>
    <w:rsid w:val="00697389"/>
    <w:pPr>
      <w:spacing w:after="120"/>
    </w:pPr>
    <w:rPr>
      <w:szCs w:val="16"/>
    </w:rPr>
  </w:style>
  <w:style w:type="character" w:customStyle="1" w:styleId="BodyText3Char">
    <w:name w:val="Body Text 3 Char"/>
    <w:basedOn w:val="DefaultParagraphFont"/>
    <w:link w:val="BodyText3"/>
    <w:uiPriority w:val="99"/>
    <w:semiHidden/>
    <w:rsid w:val="00697389"/>
    <w:rPr>
      <w:rFonts w:eastAsiaTheme="minorEastAsia" w:cs="Times New Roman"/>
      <w:szCs w:val="16"/>
    </w:rPr>
  </w:style>
  <w:style w:type="paragraph" w:styleId="BodyTextIndent3">
    <w:name w:val="Body Text Indent 3"/>
    <w:basedOn w:val="Normal"/>
    <w:link w:val="BodyTextIndent3Char"/>
    <w:uiPriority w:val="99"/>
    <w:semiHidden/>
    <w:unhideWhenUsed/>
    <w:rsid w:val="00697389"/>
    <w:pPr>
      <w:spacing w:after="120"/>
      <w:ind w:left="360"/>
    </w:pPr>
    <w:rPr>
      <w:szCs w:val="16"/>
    </w:rPr>
  </w:style>
  <w:style w:type="character" w:customStyle="1" w:styleId="BodyTextIndent3Char">
    <w:name w:val="Body Text Indent 3 Char"/>
    <w:basedOn w:val="DefaultParagraphFont"/>
    <w:link w:val="BodyTextIndent3"/>
    <w:uiPriority w:val="99"/>
    <w:semiHidden/>
    <w:rsid w:val="00697389"/>
    <w:rPr>
      <w:rFonts w:eastAsiaTheme="minorEastAsia" w:cs="Times New Roman"/>
      <w:szCs w:val="16"/>
    </w:rPr>
  </w:style>
  <w:style w:type="character" w:styleId="CommentReference">
    <w:name w:val="annotation reference"/>
    <w:basedOn w:val="DefaultParagraphFont"/>
    <w:uiPriority w:val="99"/>
    <w:semiHidden/>
    <w:unhideWhenUsed/>
    <w:rsid w:val="00697389"/>
    <w:rPr>
      <w:sz w:val="22"/>
      <w:szCs w:val="16"/>
    </w:rPr>
  </w:style>
  <w:style w:type="paragraph" w:styleId="CommentText">
    <w:name w:val="annotation text"/>
    <w:basedOn w:val="Normal"/>
    <w:link w:val="CommentTextChar"/>
    <w:uiPriority w:val="99"/>
    <w:semiHidden/>
    <w:unhideWhenUsed/>
    <w:rsid w:val="00697389"/>
    <w:rPr>
      <w:szCs w:val="20"/>
    </w:rPr>
  </w:style>
  <w:style w:type="character" w:customStyle="1" w:styleId="CommentTextChar">
    <w:name w:val="Comment Text Char"/>
    <w:basedOn w:val="DefaultParagraphFont"/>
    <w:link w:val="CommentText"/>
    <w:uiPriority w:val="99"/>
    <w:semiHidden/>
    <w:rsid w:val="00697389"/>
    <w:rPr>
      <w:rFonts w:eastAsiaTheme="minorEastAsia" w:cs="Times New Roman"/>
      <w:szCs w:val="20"/>
    </w:rPr>
  </w:style>
  <w:style w:type="paragraph" w:styleId="CommentSubject">
    <w:name w:val="annotation subject"/>
    <w:basedOn w:val="CommentText"/>
    <w:next w:val="CommentText"/>
    <w:link w:val="CommentSubjectChar"/>
    <w:uiPriority w:val="99"/>
    <w:semiHidden/>
    <w:unhideWhenUsed/>
    <w:rsid w:val="00697389"/>
    <w:rPr>
      <w:b/>
      <w:bCs/>
    </w:rPr>
  </w:style>
  <w:style w:type="character" w:customStyle="1" w:styleId="CommentSubjectChar">
    <w:name w:val="Comment Subject Char"/>
    <w:basedOn w:val="CommentTextChar"/>
    <w:link w:val="CommentSubject"/>
    <w:uiPriority w:val="99"/>
    <w:semiHidden/>
    <w:rsid w:val="00697389"/>
    <w:rPr>
      <w:rFonts w:eastAsiaTheme="minorEastAsia" w:cs="Times New Roman"/>
      <w:b/>
      <w:bCs/>
      <w:szCs w:val="20"/>
    </w:rPr>
  </w:style>
  <w:style w:type="paragraph" w:styleId="DocumentMap">
    <w:name w:val="Document Map"/>
    <w:basedOn w:val="Normal"/>
    <w:link w:val="DocumentMapChar"/>
    <w:uiPriority w:val="99"/>
    <w:semiHidden/>
    <w:unhideWhenUsed/>
    <w:rsid w:val="00697389"/>
    <w:pPr>
      <w:spacing w:before="0"/>
    </w:pPr>
    <w:rPr>
      <w:rFonts w:ascii="Segoe UI" w:hAnsi="Segoe UI" w:cs="Segoe UI"/>
      <w:szCs w:val="16"/>
    </w:rPr>
  </w:style>
  <w:style w:type="character" w:customStyle="1" w:styleId="DocumentMapChar">
    <w:name w:val="Document Map Char"/>
    <w:basedOn w:val="DefaultParagraphFont"/>
    <w:link w:val="DocumentMap"/>
    <w:uiPriority w:val="99"/>
    <w:semiHidden/>
    <w:rsid w:val="00697389"/>
    <w:rPr>
      <w:rFonts w:ascii="Segoe UI" w:eastAsiaTheme="minorEastAsia" w:hAnsi="Segoe UI" w:cs="Segoe UI"/>
      <w:szCs w:val="16"/>
    </w:rPr>
  </w:style>
  <w:style w:type="paragraph" w:styleId="EndnoteText">
    <w:name w:val="endnote text"/>
    <w:basedOn w:val="Normal"/>
    <w:link w:val="EndnoteTextChar"/>
    <w:uiPriority w:val="99"/>
    <w:semiHidden/>
    <w:unhideWhenUsed/>
    <w:rsid w:val="00697389"/>
    <w:pPr>
      <w:spacing w:before="0"/>
    </w:pPr>
    <w:rPr>
      <w:szCs w:val="20"/>
    </w:rPr>
  </w:style>
  <w:style w:type="character" w:customStyle="1" w:styleId="EndnoteTextChar">
    <w:name w:val="Endnote Text Char"/>
    <w:basedOn w:val="DefaultParagraphFont"/>
    <w:link w:val="EndnoteText"/>
    <w:uiPriority w:val="99"/>
    <w:semiHidden/>
    <w:rsid w:val="00697389"/>
    <w:rPr>
      <w:rFonts w:eastAsiaTheme="minorEastAsia" w:cs="Times New Roman"/>
      <w:szCs w:val="20"/>
    </w:rPr>
  </w:style>
  <w:style w:type="paragraph" w:styleId="EnvelopeReturn">
    <w:name w:val="envelope return"/>
    <w:basedOn w:val="Normal"/>
    <w:uiPriority w:val="99"/>
    <w:semiHidden/>
    <w:unhideWhenUsed/>
    <w:rsid w:val="00697389"/>
    <w:pPr>
      <w:spacing w:before="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97389"/>
    <w:pPr>
      <w:spacing w:before="0"/>
    </w:pPr>
    <w:rPr>
      <w:szCs w:val="20"/>
    </w:rPr>
  </w:style>
  <w:style w:type="character" w:customStyle="1" w:styleId="FootnoteTextChar">
    <w:name w:val="Footnote Text Char"/>
    <w:basedOn w:val="DefaultParagraphFont"/>
    <w:link w:val="FootnoteText"/>
    <w:uiPriority w:val="99"/>
    <w:semiHidden/>
    <w:rsid w:val="00697389"/>
    <w:rPr>
      <w:rFonts w:eastAsiaTheme="minorEastAsia" w:cs="Times New Roman"/>
      <w:szCs w:val="20"/>
    </w:rPr>
  </w:style>
  <w:style w:type="character" w:styleId="HTMLCode">
    <w:name w:val="HTML Code"/>
    <w:basedOn w:val="DefaultParagraphFont"/>
    <w:uiPriority w:val="99"/>
    <w:semiHidden/>
    <w:unhideWhenUsed/>
    <w:rsid w:val="00697389"/>
    <w:rPr>
      <w:rFonts w:ascii="Consolas" w:hAnsi="Consolas"/>
      <w:sz w:val="22"/>
      <w:szCs w:val="20"/>
    </w:rPr>
  </w:style>
  <w:style w:type="character" w:styleId="HTMLKeyboard">
    <w:name w:val="HTML Keyboard"/>
    <w:basedOn w:val="DefaultParagraphFont"/>
    <w:uiPriority w:val="99"/>
    <w:semiHidden/>
    <w:unhideWhenUsed/>
    <w:rsid w:val="00697389"/>
    <w:rPr>
      <w:rFonts w:ascii="Consolas" w:hAnsi="Consolas"/>
      <w:sz w:val="22"/>
      <w:szCs w:val="20"/>
    </w:rPr>
  </w:style>
  <w:style w:type="paragraph" w:styleId="HTMLPreformatted">
    <w:name w:val="HTML Preformatted"/>
    <w:basedOn w:val="Normal"/>
    <w:link w:val="HTMLPreformattedChar"/>
    <w:uiPriority w:val="99"/>
    <w:semiHidden/>
    <w:unhideWhenUsed/>
    <w:rsid w:val="00697389"/>
    <w:pPr>
      <w:spacing w:before="0"/>
    </w:pPr>
    <w:rPr>
      <w:rFonts w:ascii="Consolas" w:hAnsi="Consolas"/>
      <w:szCs w:val="20"/>
    </w:rPr>
  </w:style>
  <w:style w:type="character" w:customStyle="1" w:styleId="HTMLPreformattedChar">
    <w:name w:val="HTML Preformatted Char"/>
    <w:basedOn w:val="DefaultParagraphFont"/>
    <w:link w:val="HTMLPreformatted"/>
    <w:uiPriority w:val="99"/>
    <w:semiHidden/>
    <w:rsid w:val="00697389"/>
    <w:rPr>
      <w:rFonts w:ascii="Consolas" w:eastAsiaTheme="minorEastAsia" w:hAnsi="Consolas" w:cs="Times New Roman"/>
      <w:szCs w:val="20"/>
    </w:rPr>
  </w:style>
  <w:style w:type="character" w:styleId="HTMLTypewriter">
    <w:name w:val="HTML Typewriter"/>
    <w:basedOn w:val="DefaultParagraphFont"/>
    <w:uiPriority w:val="99"/>
    <w:semiHidden/>
    <w:unhideWhenUsed/>
    <w:rsid w:val="00697389"/>
    <w:rPr>
      <w:rFonts w:ascii="Consolas" w:hAnsi="Consolas"/>
      <w:sz w:val="22"/>
      <w:szCs w:val="20"/>
    </w:rPr>
  </w:style>
  <w:style w:type="paragraph" w:styleId="MacroText">
    <w:name w:val="macro"/>
    <w:link w:val="MacroTextChar"/>
    <w:uiPriority w:val="99"/>
    <w:semiHidden/>
    <w:unhideWhenUsed/>
    <w:rsid w:val="00697389"/>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Times New Roman"/>
      <w:szCs w:val="20"/>
    </w:rPr>
  </w:style>
  <w:style w:type="character" w:customStyle="1" w:styleId="MacroTextChar">
    <w:name w:val="Macro Text Char"/>
    <w:basedOn w:val="DefaultParagraphFont"/>
    <w:link w:val="MacroText"/>
    <w:uiPriority w:val="99"/>
    <w:semiHidden/>
    <w:rsid w:val="00697389"/>
    <w:rPr>
      <w:rFonts w:ascii="Consolas" w:eastAsiaTheme="minorEastAsia" w:hAnsi="Consolas" w:cs="Times New Roman"/>
      <w:szCs w:val="20"/>
    </w:rPr>
  </w:style>
  <w:style w:type="paragraph" w:styleId="PlainText">
    <w:name w:val="Plain Text"/>
    <w:basedOn w:val="Normal"/>
    <w:link w:val="PlainTextChar"/>
    <w:uiPriority w:val="99"/>
    <w:semiHidden/>
    <w:unhideWhenUsed/>
    <w:rsid w:val="00697389"/>
    <w:pPr>
      <w:spacing w:before="0"/>
    </w:pPr>
    <w:rPr>
      <w:rFonts w:ascii="Consolas" w:hAnsi="Consolas"/>
      <w:szCs w:val="21"/>
    </w:rPr>
  </w:style>
  <w:style w:type="character" w:customStyle="1" w:styleId="PlainTextChar">
    <w:name w:val="Plain Text Char"/>
    <w:basedOn w:val="DefaultParagraphFont"/>
    <w:link w:val="PlainText"/>
    <w:uiPriority w:val="99"/>
    <w:semiHidden/>
    <w:rsid w:val="00697389"/>
    <w:rPr>
      <w:rFonts w:ascii="Consolas" w:eastAsiaTheme="minorEastAsia" w:hAnsi="Consolas" w:cs="Times New Roman"/>
      <w:szCs w:val="21"/>
    </w:rPr>
  </w:style>
  <w:style w:type="character" w:customStyle="1" w:styleId="Heading7Char">
    <w:name w:val="Heading 7 Char"/>
    <w:basedOn w:val="DefaultParagraphFont"/>
    <w:link w:val="Heading7"/>
    <w:uiPriority w:val="9"/>
    <w:semiHidden/>
    <w:rsid w:val="00697389"/>
    <w:rPr>
      <w:rFonts w:asciiTheme="majorHAnsi" w:eastAsiaTheme="majorEastAsia" w:hAnsiTheme="majorHAnsi" w:cstheme="majorBidi"/>
      <w:i/>
      <w:iCs/>
      <w:color w:val="243F60" w:themeColor="accent1" w:themeShade="7F"/>
    </w:rPr>
  </w:style>
  <w:style w:type="character" w:customStyle="1" w:styleId="Heading6Char">
    <w:name w:val="Heading 6 Char"/>
    <w:basedOn w:val="DefaultParagraphFont"/>
    <w:link w:val="Heading6"/>
    <w:uiPriority w:val="9"/>
    <w:semiHidden/>
    <w:rsid w:val="00697389"/>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uiPriority w:val="9"/>
    <w:semiHidden/>
    <w:rsid w:val="0069738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69738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97389"/>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697389"/>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C054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llegebasics.com/planning-for-college/25-common-mistakes-in-choosing-a-college/"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forbes.com/sites/chadorzel/2016/02/19/four-important-things-to-consider-when-choosing-a-college/" TargetMode="External"/><Relationship Id="rId4" Type="http://schemas.openxmlformats.org/officeDocument/2006/relationships/settings" Target="settings.xml"/><Relationship Id="rId9" Type="http://schemas.openxmlformats.org/officeDocument/2006/relationships/hyperlink" Target="https://www.moneycrashers.com/factors-choose-college/"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AppData\Roaming\Microsoft\Templates\Interoffice%20Memo%20(Professional%20desig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lia\Documents\AACC\CTP%20103\Projects\Kovrigin_TransferColleg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AACC Savings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Financials!$A$7:$A$12</c:f>
              <c:strCache>
                <c:ptCount val="6"/>
                <c:pt idx="0">
                  <c:v>UMD</c:v>
                </c:pt>
                <c:pt idx="1">
                  <c:v>Cornell </c:v>
                </c:pt>
                <c:pt idx="2">
                  <c:v>MIT</c:v>
                </c:pt>
                <c:pt idx="3">
                  <c:v>Alabama State University</c:v>
                </c:pt>
                <c:pt idx="4">
                  <c:v>University of MN Twin Cities</c:v>
                </c:pt>
                <c:pt idx="5">
                  <c:v>UMBC</c:v>
                </c:pt>
              </c:strCache>
            </c:strRef>
          </c:cat>
          <c:val>
            <c:numRef>
              <c:f>Financials!$N$7:$N$12</c:f>
              <c:numCache>
                <c:formatCode>"$"#,##0_);[Red]\("$"#,##0\)</c:formatCode>
                <c:ptCount val="6"/>
                <c:pt idx="0">
                  <c:v>39192</c:v>
                </c:pt>
                <c:pt idx="1">
                  <c:v>138308</c:v>
                </c:pt>
                <c:pt idx="2">
                  <c:v>125456</c:v>
                </c:pt>
                <c:pt idx="3">
                  <c:v>45220</c:v>
                </c:pt>
                <c:pt idx="4">
                  <c:v>42066</c:v>
                </c:pt>
                <c:pt idx="5">
                  <c:v>40916</c:v>
                </c:pt>
              </c:numCache>
            </c:numRef>
          </c:val>
          <c:extLst>
            <c:ext xmlns:c16="http://schemas.microsoft.com/office/drawing/2014/chart" uri="{C3380CC4-5D6E-409C-BE32-E72D297353CC}">
              <c16:uniqueId val="{00000000-A53E-4FC0-B44B-3AC765DDCAC5}"/>
            </c:ext>
          </c:extLst>
        </c:ser>
        <c:dLbls>
          <c:showLegendKey val="0"/>
          <c:showVal val="1"/>
          <c:showCatName val="0"/>
          <c:showSerName val="0"/>
          <c:showPercent val="0"/>
          <c:showBubbleSize val="0"/>
        </c:dLbls>
        <c:gapWidth val="65"/>
        <c:shape val="box"/>
        <c:axId val="514436336"/>
        <c:axId val="613714992"/>
        <c:axId val="0"/>
      </c:bar3DChart>
      <c:catAx>
        <c:axId val="51443633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13714992"/>
        <c:crosses val="autoZero"/>
        <c:auto val="1"/>
        <c:lblAlgn val="ctr"/>
        <c:lblOffset val="100"/>
        <c:noMultiLvlLbl val="0"/>
      </c:catAx>
      <c:valAx>
        <c:axId val="613714992"/>
        <c:scaling>
          <c:orientation val="minMax"/>
        </c:scaling>
        <c:delete val="0"/>
        <c:axPos val="l"/>
        <c:majorGridlines>
          <c:spPr>
            <a:ln w="9525" cap="flat" cmpd="sng" algn="ctr">
              <a:solidFill>
                <a:schemeClr val="dk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14436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8C0855D8E944688F4AA76DA5E4F458"/>
        <w:category>
          <w:name w:val="General"/>
          <w:gallery w:val="placeholder"/>
        </w:category>
        <w:types>
          <w:type w:val="bbPlcHdr"/>
        </w:types>
        <w:behaviors>
          <w:behavior w:val="content"/>
        </w:behaviors>
        <w:guid w:val="{31F13FB5-3A0D-4C85-94C0-190645E4136F}"/>
      </w:docPartPr>
      <w:docPartBody>
        <w:p w:rsidR="00B1436F" w:rsidRDefault="00B6537B">
          <w:pPr>
            <w:pStyle w:val="758C0855D8E944688F4AA76DA5E4F458"/>
          </w:pPr>
          <w:r>
            <w:t>Memo</w:t>
          </w:r>
        </w:p>
      </w:docPartBody>
    </w:docPart>
    <w:docPart>
      <w:docPartPr>
        <w:name w:val="7D785A80827445C6AF81347B6A201EF3"/>
        <w:category>
          <w:name w:val="General"/>
          <w:gallery w:val="placeholder"/>
        </w:category>
        <w:types>
          <w:type w:val="bbPlcHdr"/>
        </w:types>
        <w:behaviors>
          <w:behavior w:val="content"/>
        </w:behaviors>
        <w:guid w:val="{E0537630-2A28-4782-9321-38E7681875AB}"/>
      </w:docPartPr>
      <w:docPartBody>
        <w:p w:rsidR="00B1436F" w:rsidRDefault="00B6537B">
          <w:pPr>
            <w:pStyle w:val="7D785A80827445C6AF81347B6A201EF3"/>
          </w:pPr>
          <w:r w:rsidRPr="006F57FD">
            <w:t>To:</w:t>
          </w:r>
        </w:p>
      </w:docPartBody>
    </w:docPart>
    <w:docPart>
      <w:docPartPr>
        <w:name w:val="E44E06D9C5B2477AB9EEE3EA59D35EE1"/>
        <w:category>
          <w:name w:val="General"/>
          <w:gallery w:val="placeholder"/>
        </w:category>
        <w:types>
          <w:type w:val="bbPlcHdr"/>
        </w:types>
        <w:behaviors>
          <w:behavior w:val="content"/>
        </w:behaviors>
        <w:guid w:val="{FBFAD9CA-423B-4940-9397-BA4D49EC1222}"/>
      </w:docPartPr>
      <w:docPartBody>
        <w:p w:rsidR="00B1436F" w:rsidRDefault="00B6537B">
          <w:pPr>
            <w:pStyle w:val="E44E06D9C5B2477AB9EEE3EA59D35EE1"/>
          </w:pPr>
          <w:r w:rsidRPr="006F57FD">
            <w:t>From:</w:t>
          </w:r>
        </w:p>
      </w:docPartBody>
    </w:docPart>
    <w:docPart>
      <w:docPartPr>
        <w:name w:val="935C0FF4817D49E1B08575B75CB58239"/>
        <w:category>
          <w:name w:val="General"/>
          <w:gallery w:val="placeholder"/>
        </w:category>
        <w:types>
          <w:type w:val="bbPlcHdr"/>
        </w:types>
        <w:behaviors>
          <w:behavior w:val="content"/>
        </w:behaviors>
        <w:guid w:val="{1700BDF0-9CEC-435E-8FA1-B8942D0841F7}"/>
      </w:docPartPr>
      <w:docPartBody>
        <w:p w:rsidR="00B1436F" w:rsidRDefault="00B6537B">
          <w:pPr>
            <w:pStyle w:val="935C0FF4817D49E1B08575B75CB58239"/>
          </w:pPr>
          <w:r w:rsidRPr="006F57FD">
            <w:t>Date:</w:t>
          </w:r>
        </w:p>
      </w:docPartBody>
    </w:docPart>
    <w:docPart>
      <w:docPartPr>
        <w:name w:val="EAE42EB787F54B40BAC8E91B18227529"/>
        <w:category>
          <w:name w:val="General"/>
          <w:gallery w:val="placeholder"/>
        </w:category>
        <w:types>
          <w:type w:val="bbPlcHdr"/>
        </w:types>
        <w:behaviors>
          <w:behavior w:val="content"/>
        </w:behaviors>
        <w:guid w:val="{D0E4C770-5AD5-40C6-AE90-2E3E795B28E2}"/>
      </w:docPartPr>
      <w:docPartBody>
        <w:p w:rsidR="00B1436F" w:rsidRDefault="00B6537B">
          <w:pPr>
            <w:pStyle w:val="EAE42EB787F54B40BAC8E91B18227529"/>
          </w:pPr>
          <w:r w:rsidRPr="006F57FD">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7B"/>
    <w:rsid w:val="00392849"/>
    <w:rsid w:val="007165C9"/>
    <w:rsid w:val="00B1436F"/>
    <w:rsid w:val="00B6537B"/>
    <w:rsid w:val="00C80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2C45167DEB4CA584E8383AC5227453">
    <w:name w:val="6F2C45167DEB4CA584E8383AC5227453"/>
  </w:style>
  <w:style w:type="paragraph" w:customStyle="1" w:styleId="758C0855D8E944688F4AA76DA5E4F458">
    <w:name w:val="758C0855D8E944688F4AA76DA5E4F458"/>
  </w:style>
  <w:style w:type="paragraph" w:customStyle="1" w:styleId="7D785A80827445C6AF81347B6A201EF3">
    <w:name w:val="7D785A80827445C6AF81347B6A201EF3"/>
  </w:style>
  <w:style w:type="paragraph" w:customStyle="1" w:styleId="BCBDC3490D7C44FBB1F50133F51AC158">
    <w:name w:val="BCBDC3490D7C44FBB1F50133F51AC158"/>
  </w:style>
  <w:style w:type="paragraph" w:customStyle="1" w:styleId="E44E06D9C5B2477AB9EEE3EA59D35EE1">
    <w:name w:val="E44E06D9C5B2477AB9EEE3EA59D35EE1"/>
  </w:style>
  <w:style w:type="paragraph" w:customStyle="1" w:styleId="481E0E10A9634EB1931CBD1AB297EEEF">
    <w:name w:val="481E0E10A9634EB1931CBD1AB297EEEF"/>
  </w:style>
  <w:style w:type="paragraph" w:customStyle="1" w:styleId="8CD7333FE86447C9ACC59AAF07820E79">
    <w:name w:val="8CD7333FE86447C9ACC59AAF07820E79"/>
  </w:style>
  <w:style w:type="paragraph" w:customStyle="1" w:styleId="9CA29DE051904EE5B6E93AE442F76954">
    <w:name w:val="9CA29DE051904EE5B6E93AE442F76954"/>
  </w:style>
  <w:style w:type="paragraph" w:customStyle="1" w:styleId="935C0FF4817D49E1B08575B75CB58239">
    <w:name w:val="935C0FF4817D49E1B08575B75CB58239"/>
  </w:style>
  <w:style w:type="paragraph" w:customStyle="1" w:styleId="5ED07469F4564072925DE239A36F994C">
    <w:name w:val="5ED07469F4564072925DE239A36F994C"/>
  </w:style>
  <w:style w:type="paragraph" w:customStyle="1" w:styleId="EAE42EB787F54B40BAC8E91B18227529">
    <w:name w:val="EAE42EB787F54B40BAC8E91B18227529"/>
  </w:style>
  <w:style w:type="paragraph" w:customStyle="1" w:styleId="A576C1CD0759493E8AAA472C980FF72D">
    <w:name w:val="A576C1CD0759493E8AAA472C980FF72D"/>
  </w:style>
  <w:style w:type="paragraph" w:customStyle="1" w:styleId="F244BE23AC4E4340926DE3DD7CF4F9E2">
    <w:name w:val="F244BE23AC4E4340926DE3DD7CF4F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D3005-9518-45AB-A925-97D448848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Interoffice Memo (Professional design).dotx</Template>
  <TotalTime>266</TotalTime>
  <Pages>1</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Sergio Alcantara</cp:lastModifiedBy>
  <cp:revision>12</cp:revision>
  <dcterms:created xsi:type="dcterms:W3CDTF">2018-10-15T21:39:00Z</dcterms:created>
  <dcterms:modified xsi:type="dcterms:W3CDTF">2018-10-18T01:58:00Z</dcterms:modified>
</cp:coreProperties>
</file>